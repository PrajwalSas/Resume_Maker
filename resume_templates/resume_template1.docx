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8AFEB9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8FC7FCF" w14:textId="77777777" w:rsidR="00692703" w:rsidRPr="00CF1A49" w:rsidRDefault="00942DAF" w:rsidP="00913946">
            <w:pPr>
              <w:pStyle w:val="Title"/>
            </w:pPr>
            <w:fldSimple w:instr=" MERGEFIELD  Name  \* MERGEFORMAT ">
              <w:r w:rsidR="00104763">
                <w:rPr>
                  <w:noProof/>
                </w:rPr>
                <w:t>«Name»</w:t>
              </w:r>
            </w:fldSimple>
          </w:p>
          <w:p w14:paraId="19C00F27" w14:textId="77777777" w:rsidR="00692703" w:rsidRPr="00CF1A49" w:rsidRDefault="00942DAF" w:rsidP="00913946">
            <w:pPr>
              <w:pStyle w:val="ContactInfo"/>
              <w:contextualSpacing w:val="0"/>
            </w:pPr>
            <w:fldSimple w:instr=" MERGEFIELD  Location  \* MERGEFORMAT ">
              <w:r w:rsidR="00104763">
                <w:rPr>
                  <w:noProof/>
                </w:rPr>
                <w:t>«Location»</w:t>
              </w:r>
            </w:fldSimple>
          </w:p>
          <w:p w14:paraId="781214AB" w14:textId="11E4C983" w:rsidR="00692703" w:rsidRPr="00CF1A49" w:rsidRDefault="00692703" w:rsidP="00913946">
            <w:pPr>
              <w:pStyle w:val="ContactInfoEmphasis"/>
              <w:contextualSpacing w:val="0"/>
            </w:pPr>
            <w:r w:rsidRPr="00CF1A49">
              <w:t xml:space="preserve"> </w:t>
            </w:r>
            <w:fldSimple w:instr=" MERGEFIELD  LinkedIn  \* MERGEFORMAT ">
              <w:r w:rsidR="00104763">
                <w:rPr>
                  <w:noProof/>
                </w:rPr>
                <w:t>«LinkedIn»</w:t>
              </w:r>
            </w:fldSimple>
          </w:p>
        </w:tc>
      </w:tr>
      <w:tr w:rsidR="009571D8" w:rsidRPr="00CF1A49" w14:paraId="251B3870" w14:textId="77777777" w:rsidTr="00692703">
        <w:tc>
          <w:tcPr>
            <w:tcW w:w="9360" w:type="dxa"/>
            <w:tcMar>
              <w:top w:w="432" w:type="dxa"/>
            </w:tcMar>
          </w:tcPr>
          <w:p w14:paraId="3FEDE948" w14:textId="77777777" w:rsidR="001755A8" w:rsidRPr="00CF1A49" w:rsidRDefault="00942DAF" w:rsidP="00913946">
            <w:pPr>
              <w:contextualSpacing w:val="0"/>
            </w:pPr>
            <w:fldSimple w:instr=" MERGEFIELD  About  \* MERGEFORMAT ">
              <w:r w:rsidR="00104763">
                <w:rPr>
                  <w:noProof/>
                </w:rPr>
                <w:t>«About»</w:t>
              </w:r>
            </w:fldSimple>
          </w:p>
        </w:tc>
      </w:tr>
    </w:tbl>
    <w:p w14:paraId="2050ECE4" w14:textId="77777777" w:rsidR="004E01EB" w:rsidRPr="00CF1A49" w:rsidRDefault="005704D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0C59F3355C94565B96DD4A5CEA1860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D440AC2" w14:textId="77777777" w:rsidTr="00910E9D">
        <w:tc>
          <w:tcPr>
            <w:tcW w:w="9290" w:type="dxa"/>
          </w:tcPr>
          <w:p w14:paraId="5B9CB640" w14:textId="5C7A6C6F" w:rsidR="001D0BF1" w:rsidRPr="00CF1A49" w:rsidRDefault="00942DAF" w:rsidP="001D0BF1">
            <w:pPr>
              <w:pStyle w:val="Heading3"/>
              <w:contextualSpacing w:val="0"/>
            </w:pPr>
            <w:fldSimple w:instr=" MERGEFIELD  duration1  \* MERGEFORMAT ">
              <w:r w:rsidR="006A014B">
                <w:rPr>
                  <w:noProof/>
                </w:rPr>
                <w:t>«duration1»</w:t>
              </w:r>
            </w:fldSimple>
          </w:p>
          <w:p w14:paraId="536DC5F8" w14:textId="77777777" w:rsidR="00942DAF" w:rsidRDefault="00942DAF" w:rsidP="00733F17">
            <w:pPr>
              <w:pStyle w:val="Heading2"/>
              <w:contextualSpacing w:val="0"/>
              <w:rPr>
                <w:rStyle w:val="SubtleReference"/>
              </w:rPr>
            </w:pPr>
            <w:fldSimple w:instr=" MERGEFIELD  JobTitle1  \* MERGEFORMAT ">
              <w:r w:rsidR="00104763">
                <w:rPr>
                  <w:noProof/>
                </w:rPr>
                <w:t>«JobTitle1»</w:t>
              </w:r>
            </w:fldSimple>
            <w:r w:rsidR="001D0BF1" w:rsidRPr="00CF1A49">
              <w:t xml:space="preserve">, </w:t>
            </w:r>
            <w:r w:rsidR="005960C1">
              <w:rPr>
                <w:rStyle w:val="SubtleReference"/>
              </w:rPr>
              <w:fldChar w:fldCharType="begin"/>
            </w:r>
            <w:r w:rsidR="005960C1">
              <w:rPr>
                <w:rStyle w:val="SubtleReference"/>
              </w:rPr>
              <w:instrText xml:space="preserve"> MERGEFIELD  Company1  \* MERGEFORMAT </w:instrText>
            </w:r>
            <w:r w:rsidR="005960C1">
              <w:rPr>
                <w:rStyle w:val="SubtleReference"/>
              </w:rPr>
              <w:fldChar w:fldCharType="separate"/>
            </w:r>
            <w:r w:rsidR="00104763">
              <w:rPr>
                <w:rStyle w:val="SubtleReference"/>
                <w:noProof/>
              </w:rPr>
              <w:t>«Company1»</w:t>
            </w:r>
            <w:r w:rsidR="005960C1">
              <w:rPr>
                <w:rStyle w:val="SubtleReference"/>
              </w:rPr>
              <w:fldChar w:fldCharType="end"/>
            </w:r>
          </w:p>
          <w:p w14:paraId="347F9356" w14:textId="58191032" w:rsidR="00832855" w:rsidRPr="00286221" w:rsidRDefault="004766B1" w:rsidP="00733F17">
            <w:pPr>
              <w:pStyle w:val="Heading2"/>
              <w:contextualSpacing w:val="0"/>
              <w:rPr>
                <w:rFonts w:cstheme="minorHAnsi"/>
                <w:b w:val="0"/>
                <w:caps w:val="0"/>
                <w:color w:val="595959" w:themeColor="text1" w:themeTint="A6"/>
                <w:sz w:val="24"/>
              </w:rPr>
            </w:pPr>
            <w:r>
              <w:rPr>
                <w:rFonts w:cstheme="minorHAnsi"/>
                <w:b w:val="0"/>
                <w:caps w:val="0"/>
                <w:color w:val="595959" w:themeColor="text1" w:themeTint="A6"/>
                <w:sz w:val="24"/>
              </w:rPr>
              <w:fldChar w:fldCharType="begin"/>
            </w:r>
            <w:r>
              <w:rPr>
                <w:rFonts w:cstheme="minorHAnsi"/>
                <w:b w:val="0"/>
                <w:caps w:val="0"/>
                <w:color w:val="595959" w:themeColor="text1" w:themeTint="A6"/>
                <w:sz w:val="24"/>
              </w:rPr>
              <w:instrText xml:space="preserve"> MERGEFIELD  JobDesc1  \* MERGEFORMAT </w:instrText>
            </w:r>
            <w:r>
              <w:rPr>
                <w:rFonts w:cstheme="minorHAnsi"/>
                <w:b w:val="0"/>
                <w:caps w:val="0"/>
                <w:color w:val="595959" w:themeColor="text1" w:themeTint="A6"/>
                <w:sz w:val="24"/>
              </w:rPr>
              <w:fldChar w:fldCharType="separate"/>
            </w:r>
            <w:r>
              <w:rPr>
                <w:rFonts w:cstheme="minorHAnsi"/>
                <w:b w:val="0"/>
                <w:caps w:val="0"/>
                <w:noProof/>
                <w:color w:val="595959" w:themeColor="text1" w:themeTint="A6"/>
                <w:sz w:val="24"/>
              </w:rPr>
              <w:t>«JobDesc1»</w:t>
            </w:r>
            <w:r>
              <w:rPr>
                <w:rFonts w:cstheme="minorHAnsi"/>
                <w:b w:val="0"/>
                <w:caps w:val="0"/>
                <w:color w:val="595959" w:themeColor="text1" w:themeTint="A6"/>
                <w:sz w:val="24"/>
              </w:rPr>
              <w:fldChar w:fldCharType="end"/>
            </w:r>
          </w:p>
        </w:tc>
      </w:tr>
      <w:tr w:rsidR="00910E9D" w:rsidRPr="00CF1A49" w14:paraId="343DDC1F" w14:textId="77777777" w:rsidTr="005704D7">
        <w:trPr>
          <w:trHeight w:val="1096"/>
        </w:trPr>
        <w:tc>
          <w:tcPr>
            <w:tcW w:w="9290" w:type="dxa"/>
            <w:tcMar>
              <w:top w:w="216" w:type="dxa"/>
            </w:tcMar>
          </w:tcPr>
          <w:p w14:paraId="565D7703" w14:textId="486C1936" w:rsidR="00910E9D" w:rsidRPr="00CF1A49" w:rsidRDefault="00942DAF" w:rsidP="00910E9D">
            <w:pPr>
              <w:pStyle w:val="Heading3"/>
              <w:contextualSpacing w:val="0"/>
            </w:pPr>
            <w:fldSimple w:instr=" MERGEFIELD  duration2  \* MERGEFORMAT ">
              <w:r w:rsidR="006A014B">
                <w:rPr>
                  <w:noProof/>
                </w:rPr>
                <w:t>«duration2»</w:t>
              </w:r>
            </w:fldSimple>
            <w:fldSimple w:instr=" MERGEFIELD  Tenure2  \* MERGEFORMAT "/>
          </w:p>
          <w:p w14:paraId="5AAB9351" w14:textId="77777777" w:rsidR="00910E9D" w:rsidRPr="00CF1A49" w:rsidRDefault="00942DAF" w:rsidP="00910E9D">
            <w:pPr>
              <w:pStyle w:val="Heading2"/>
              <w:contextualSpacing w:val="0"/>
            </w:pPr>
            <w:fldSimple w:instr=" MERGEFIELD  JobTitle2  \* MERGEFORMAT ">
              <w:r w:rsidR="00104763">
                <w:rPr>
                  <w:noProof/>
                </w:rPr>
                <w:t>«JobTitle2»</w:t>
              </w:r>
            </w:fldSimple>
            <w:r w:rsidR="00910E9D" w:rsidRPr="00CF1A49">
              <w:t xml:space="preserve">, </w:t>
            </w:r>
            <w:r w:rsidR="005960C1">
              <w:rPr>
                <w:rStyle w:val="SubtleReference"/>
              </w:rPr>
              <w:fldChar w:fldCharType="begin"/>
            </w:r>
            <w:r w:rsidR="005960C1">
              <w:rPr>
                <w:rStyle w:val="SubtleReference"/>
              </w:rPr>
              <w:instrText xml:space="preserve"> MERGEFIELD  Company2  \* MERGEFORMAT </w:instrText>
            </w:r>
            <w:r w:rsidR="005960C1">
              <w:rPr>
                <w:rStyle w:val="SubtleReference"/>
              </w:rPr>
              <w:fldChar w:fldCharType="separate"/>
            </w:r>
            <w:r w:rsidR="00104763">
              <w:rPr>
                <w:rStyle w:val="SubtleReference"/>
                <w:noProof/>
              </w:rPr>
              <w:t>«Company2»</w:t>
            </w:r>
            <w:r w:rsidR="005960C1">
              <w:rPr>
                <w:rStyle w:val="SubtleReference"/>
              </w:rPr>
              <w:fldChar w:fldCharType="end"/>
            </w:r>
          </w:p>
          <w:p w14:paraId="033F737B" w14:textId="181E257E" w:rsidR="00910E9D" w:rsidRPr="004766B1" w:rsidRDefault="005704D7" w:rsidP="00910E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JobDesc2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«JobDesc2»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sdt>
      <w:sdtPr>
        <w:alias w:val="Education:"/>
        <w:tag w:val="Education:"/>
        <w:id w:val="-1908763273"/>
        <w:placeholder>
          <w:docPart w:val="3749AC0F2176432394B54929944906D6"/>
        </w:placeholder>
        <w:temporary/>
        <w:showingPlcHdr/>
        <w15:appearance w15:val="hidden"/>
      </w:sdtPr>
      <w:sdtEndPr/>
      <w:sdtContent>
        <w:p w14:paraId="4432721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3C7A07D" w14:textId="77777777" w:rsidTr="00D66A52">
        <w:tc>
          <w:tcPr>
            <w:tcW w:w="9355" w:type="dxa"/>
          </w:tcPr>
          <w:p w14:paraId="5E4F0117" w14:textId="388BF246" w:rsidR="001D0BF1" w:rsidRPr="00CF1A49" w:rsidRDefault="00942DAF" w:rsidP="001D0BF1">
            <w:pPr>
              <w:pStyle w:val="Heading3"/>
              <w:contextualSpacing w:val="0"/>
            </w:pPr>
            <w:fldSimple w:instr=" MERGEFIELD  tenure1  \* MERGEFORMAT ">
              <w:r w:rsidR="006A014B">
                <w:rPr>
                  <w:noProof/>
                </w:rPr>
                <w:t>«tenure1»</w:t>
              </w:r>
            </w:fldSimple>
          </w:p>
          <w:p w14:paraId="7E6DC265" w14:textId="31702F22" w:rsidR="007538DC" w:rsidRPr="00CF1A49" w:rsidRDefault="00942DAF" w:rsidP="00733F17">
            <w:pPr>
              <w:pStyle w:val="Heading2"/>
              <w:contextualSpacing w:val="0"/>
            </w:pPr>
            <w:fldSimple w:instr=" MERGEFIELD  institution1  \* MERGEFORMAT ">
              <w:r w:rsidR="00104763">
                <w:rPr>
                  <w:noProof/>
                </w:rPr>
                <w:t>«institution1»</w:t>
              </w:r>
            </w:fldSimple>
          </w:p>
        </w:tc>
      </w:tr>
      <w:tr w:rsidR="00F61DF9" w:rsidRPr="00CF1A49" w14:paraId="1F003A92" w14:textId="77777777" w:rsidTr="00F61DF9">
        <w:tc>
          <w:tcPr>
            <w:tcW w:w="9355" w:type="dxa"/>
            <w:tcMar>
              <w:top w:w="216" w:type="dxa"/>
            </w:tcMar>
          </w:tcPr>
          <w:p w14:paraId="2C64C8BB" w14:textId="77777777" w:rsidR="00F61DF9" w:rsidRPr="00CF1A49" w:rsidRDefault="00942DAF" w:rsidP="00F61DF9">
            <w:pPr>
              <w:pStyle w:val="Heading3"/>
              <w:contextualSpacing w:val="0"/>
            </w:pPr>
            <w:fldSimple w:instr=" MERGEFIELD  tenure2  \* MERGEFORMAT ">
              <w:r w:rsidR="00104763">
                <w:rPr>
                  <w:noProof/>
                </w:rPr>
                <w:t>«tenure2»</w:t>
              </w:r>
            </w:fldSimple>
          </w:p>
          <w:p w14:paraId="3175884C" w14:textId="77777777" w:rsidR="00F61DF9" w:rsidRPr="00CF1A49" w:rsidRDefault="00942DAF" w:rsidP="00F61DF9">
            <w:pPr>
              <w:pStyle w:val="Heading2"/>
              <w:contextualSpacing w:val="0"/>
            </w:pPr>
            <w:fldSimple w:instr=" MERGEFIELD  institution2  \* MERGEFORMAT ">
              <w:r w:rsidR="00104763">
                <w:rPr>
                  <w:noProof/>
                </w:rPr>
                <w:t>«institution2»</w:t>
              </w:r>
            </w:fldSimple>
          </w:p>
          <w:p w14:paraId="04FAA7B3" w14:textId="37BC0DA6" w:rsidR="00F61DF9" w:rsidRDefault="00F61DF9" w:rsidP="00F61DF9"/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AAB397529F034CCB8610F0647A8C9AAA"/>
        </w:placeholder>
        <w:temporary/>
        <w:showingPlcHdr/>
        <w15:appearance w15:val="hidden"/>
      </w:sdtPr>
      <w:sdtEndPr/>
      <w:sdtContent>
        <w:p w14:paraId="66D3C3E2" w14:textId="77777777" w:rsidR="00486277" w:rsidRPr="00733F17" w:rsidRDefault="00486277" w:rsidP="00486277">
          <w:pPr>
            <w:pStyle w:val="Heading1"/>
            <w:rPr>
              <w:sz w:val="24"/>
              <w:szCs w:val="24"/>
            </w:rPr>
          </w:pPr>
          <w:r w:rsidRPr="00733F17">
            <w:rPr>
              <w:szCs w:val="28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733F17" w14:paraId="5A4BAEDA" w14:textId="77777777" w:rsidTr="00CF1A49">
        <w:tc>
          <w:tcPr>
            <w:tcW w:w="4675" w:type="dxa"/>
          </w:tcPr>
          <w:p w14:paraId="650EB4ED" w14:textId="77777777" w:rsidR="001E3120" w:rsidRPr="00733F17" w:rsidRDefault="00942DAF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733F17">
              <w:rPr>
                <w:sz w:val="24"/>
                <w:szCs w:val="24"/>
              </w:rPr>
              <w:fldChar w:fldCharType="begin"/>
            </w:r>
            <w:r w:rsidRPr="00733F17">
              <w:rPr>
                <w:sz w:val="24"/>
                <w:szCs w:val="24"/>
              </w:rPr>
              <w:instrText xml:space="preserve"> MERGEFIELD  skill1  \* MERGEFORMAT </w:instrText>
            </w:r>
            <w:r w:rsidRPr="00733F17">
              <w:rPr>
                <w:sz w:val="24"/>
                <w:szCs w:val="24"/>
              </w:rPr>
              <w:fldChar w:fldCharType="separate"/>
            </w:r>
            <w:r w:rsidR="00104763" w:rsidRPr="00733F17">
              <w:rPr>
                <w:noProof/>
                <w:sz w:val="24"/>
                <w:szCs w:val="24"/>
              </w:rPr>
              <w:t>«skill1»</w:t>
            </w:r>
            <w:r w:rsidRPr="00733F17">
              <w:rPr>
                <w:noProof/>
                <w:sz w:val="24"/>
                <w:szCs w:val="24"/>
              </w:rPr>
              <w:fldChar w:fldCharType="end"/>
            </w:r>
          </w:p>
          <w:p w14:paraId="003FE3A9" w14:textId="77777777" w:rsidR="001F4E6D" w:rsidRPr="00733F17" w:rsidRDefault="00942DAF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733F17">
              <w:rPr>
                <w:sz w:val="24"/>
                <w:szCs w:val="24"/>
              </w:rPr>
              <w:fldChar w:fldCharType="begin"/>
            </w:r>
            <w:r w:rsidRPr="00733F17">
              <w:rPr>
                <w:sz w:val="24"/>
                <w:szCs w:val="24"/>
              </w:rPr>
              <w:instrText xml:space="preserve"> MERGEFIELD  skill2  \* MERGEFORMAT </w:instrText>
            </w:r>
            <w:r w:rsidRPr="00733F17">
              <w:rPr>
                <w:sz w:val="24"/>
                <w:szCs w:val="24"/>
              </w:rPr>
              <w:fldChar w:fldCharType="separate"/>
            </w:r>
            <w:r w:rsidR="00104763" w:rsidRPr="00733F17">
              <w:rPr>
                <w:noProof/>
                <w:sz w:val="24"/>
                <w:szCs w:val="24"/>
              </w:rPr>
              <w:t>«skill2»</w:t>
            </w:r>
            <w:r w:rsidRPr="00733F17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5" w:type="dxa"/>
            <w:tcMar>
              <w:left w:w="360" w:type="dxa"/>
            </w:tcMar>
          </w:tcPr>
          <w:p w14:paraId="2E0D6BAA" w14:textId="77777777" w:rsidR="003A0632" w:rsidRPr="00733F17" w:rsidRDefault="00942DAF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733F17">
              <w:rPr>
                <w:sz w:val="24"/>
                <w:szCs w:val="24"/>
              </w:rPr>
              <w:fldChar w:fldCharType="begin"/>
            </w:r>
            <w:r w:rsidRPr="00733F17">
              <w:rPr>
                <w:sz w:val="24"/>
                <w:szCs w:val="24"/>
              </w:rPr>
              <w:instrText xml:space="preserve"> MERGEFIELD  skill3  \* MERGEFORMAT </w:instrText>
            </w:r>
            <w:r w:rsidRPr="00733F17">
              <w:rPr>
                <w:sz w:val="24"/>
                <w:szCs w:val="24"/>
              </w:rPr>
              <w:fldChar w:fldCharType="separate"/>
            </w:r>
            <w:r w:rsidR="00104763" w:rsidRPr="00733F17">
              <w:rPr>
                <w:noProof/>
                <w:sz w:val="24"/>
                <w:szCs w:val="24"/>
              </w:rPr>
              <w:t>«skill3»</w:t>
            </w:r>
            <w:r w:rsidRPr="00733F17">
              <w:rPr>
                <w:noProof/>
                <w:sz w:val="24"/>
                <w:szCs w:val="24"/>
              </w:rPr>
              <w:fldChar w:fldCharType="end"/>
            </w:r>
          </w:p>
          <w:p w14:paraId="53E8251C" w14:textId="77777777" w:rsidR="001E3120" w:rsidRPr="00733F17" w:rsidRDefault="00942DAF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733F17">
              <w:rPr>
                <w:sz w:val="24"/>
                <w:szCs w:val="24"/>
              </w:rPr>
              <w:fldChar w:fldCharType="begin"/>
            </w:r>
            <w:r w:rsidRPr="00733F17">
              <w:rPr>
                <w:sz w:val="24"/>
                <w:szCs w:val="24"/>
              </w:rPr>
              <w:instrText xml:space="preserve"> MERGEFIELD  skill4  \* MERGEFORMAT </w:instrText>
            </w:r>
            <w:r w:rsidRPr="00733F17">
              <w:rPr>
                <w:sz w:val="24"/>
                <w:szCs w:val="24"/>
              </w:rPr>
              <w:fldChar w:fldCharType="separate"/>
            </w:r>
            <w:r w:rsidR="00104763" w:rsidRPr="00733F17">
              <w:rPr>
                <w:noProof/>
                <w:sz w:val="24"/>
                <w:szCs w:val="24"/>
              </w:rPr>
              <w:t>«skill4»</w:t>
            </w:r>
            <w:r w:rsidRPr="00733F17">
              <w:rPr>
                <w:noProof/>
                <w:sz w:val="24"/>
                <w:szCs w:val="24"/>
              </w:rPr>
              <w:fldChar w:fldCharType="end"/>
            </w:r>
          </w:p>
          <w:p w14:paraId="0BE48EEC" w14:textId="77777777" w:rsidR="001E3120" w:rsidRPr="00733F17" w:rsidRDefault="00942DAF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733F17">
              <w:rPr>
                <w:sz w:val="24"/>
                <w:szCs w:val="24"/>
              </w:rPr>
              <w:fldChar w:fldCharType="begin"/>
            </w:r>
            <w:r w:rsidRPr="00733F17">
              <w:rPr>
                <w:sz w:val="24"/>
                <w:szCs w:val="24"/>
              </w:rPr>
              <w:instrText xml:space="preserve"> MERGEFIELD  skill5  \* MERGEFORMAT </w:instrText>
            </w:r>
            <w:r w:rsidRPr="00733F17">
              <w:rPr>
                <w:sz w:val="24"/>
                <w:szCs w:val="24"/>
              </w:rPr>
              <w:fldChar w:fldCharType="separate"/>
            </w:r>
            <w:r w:rsidR="00104763" w:rsidRPr="00733F17">
              <w:rPr>
                <w:noProof/>
                <w:sz w:val="24"/>
                <w:szCs w:val="24"/>
              </w:rPr>
              <w:t>«skill5»</w:t>
            </w:r>
            <w:r w:rsidRPr="00733F17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14:paraId="247FC71A" w14:textId="3B226D0B" w:rsidR="00AD782D" w:rsidRPr="00CF1A49" w:rsidRDefault="00643706" w:rsidP="0062312F">
      <w:pPr>
        <w:pStyle w:val="Heading1"/>
      </w:pPr>
      <w:r>
        <w:t>PROJECTS</w:t>
      </w:r>
    </w:p>
    <w:p w14:paraId="4C2ACAB3" w14:textId="2BB87369" w:rsidR="00D16358" w:rsidRPr="00130734" w:rsidRDefault="00D16358" w:rsidP="000F0055">
      <w:pPr>
        <w:pStyle w:val="Heading2"/>
        <w:numPr>
          <w:ilvl w:val="0"/>
          <w:numId w:val="18"/>
        </w:numPr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</w:pPr>
      <w:r w:rsidRPr="00130734"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  <w:fldChar w:fldCharType="begin"/>
      </w:r>
      <w:r w:rsidRPr="00130734"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  <w:instrText xml:space="preserve"> MERGEFIELD  git1  \* MERGEFORMAT </w:instrText>
      </w:r>
      <w:r w:rsidRPr="00130734"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  <w:fldChar w:fldCharType="separate"/>
      </w:r>
      <w:r w:rsidRPr="00130734"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  <w:t>«git1»</w:t>
      </w:r>
      <w:r w:rsidRPr="00130734"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  <w:fldChar w:fldCharType="end"/>
      </w:r>
    </w:p>
    <w:p w14:paraId="7B449C93" w14:textId="7978E6F9" w:rsidR="00D16358" w:rsidRPr="00130734" w:rsidRDefault="00130734" w:rsidP="000F0055">
      <w:pPr>
        <w:pStyle w:val="Heading2"/>
        <w:numPr>
          <w:ilvl w:val="0"/>
          <w:numId w:val="18"/>
        </w:numPr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</w:pPr>
      <w:r w:rsidRPr="00130734"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  <w:fldChar w:fldCharType="begin"/>
      </w:r>
      <w:r w:rsidRPr="00130734"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  <w:instrText xml:space="preserve"> MERGEFIELD  git2  \* MERGEFORMAT </w:instrText>
      </w:r>
      <w:r w:rsidRPr="00130734"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  <w:fldChar w:fldCharType="separate"/>
      </w:r>
      <w:r w:rsidRPr="00130734"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  <w:t>«git2»</w:t>
      </w:r>
      <w:r w:rsidRPr="00130734">
        <w:rPr>
          <w:rFonts w:eastAsiaTheme="minorHAnsi" w:cstheme="minorBidi"/>
          <w:b w:val="0"/>
          <w:caps w:val="0"/>
          <w:noProof/>
          <w:color w:val="595959" w:themeColor="text1" w:themeTint="A6"/>
          <w:sz w:val="24"/>
          <w:szCs w:val="24"/>
        </w:rPr>
        <w:fldChar w:fldCharType="end"/>
      </w:r>
    </w:p>
    <w:sectPr w:rsidR="00D16358" w:rsidRPr="00130734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D709" w14:textId="77777777" w:rsidR="00616CD6" w:rsidRDefault="00616CD6" w:rsidP="0068194B">
      <w:r>
        <w:separator/>
      </w:r>
    </w:p>
    <w:p w14:paraId="3A0A1BD5" w14:textId="77777777" w:rsidR="00616CD6" w:rsidRDefault="00616CD6"/>
    <w:p w14:paraId="30DA909F" w14:textId="77777777" w:rsidR="00616CD6" w:rsidRDefault="00616CD6"/>
  </w:endnote>
  <w:endnote w:type="continuationSeparator" w:id="0">
    <w:p w14:paraId="11746A18" w14:textId="77777777" w:rsidR="00616CD6" w:rsidRDefault="00616CD6" w:rsidP="0068194B">
      <w:r>
        <w:continuationSeparator/>
      </w:r>
    </w:p>
    <w:p w14:paraId="3A16D6F6" w14:textId="77777777" w:rsidR="00616CD6" w:rsidRDefault="00616CD6"/>
    <w:p w14:paraId="194176B5" w14:textId="77777777" w:rsidR="00616CD6" w:rsidRDefault="00616C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2FCD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A7B1" w14:textId="77777777" w:rsidR="00616CD6" w:rsidRDefault="00616CD6" w:rsidP="0068194B">
      <w:r>
        <w:separator/>
      </w:r>
    </w:p>
    <w:p w14:paraId="35D5FB42" w14:textId="77777777" w:rsidR="00616CD6" w:rsidRDefault="00616CD6"/>
    <w:p w14:paraId="6D14D12A" w14:textId="77777777" w:rsidR="00616CD6" w:rsidRDefault="00616CD6"/>
  </w:footnote>
  <w:footnote w:type="continuationSeparator" w:id="0">
    <w:p w14:paraId="3F892864" w14:textId="77777777" w:rsidR="00616CD6" w:rsidRDefault="00616CD6" w:rsidP="0068194B">
      <w:r>
        <w:continuationSeparator/>
      </w:r>
    </w:p>
    <w:p w14:paraId="0BDF68BC" w14:textId="77777777" w:rsidR="00616CD6" w:rsidRDefault="00616CD6"/>
    <w:p w14:paraId="14C1B710" w14:textId="77777777" w:rsidR="00616CD6" w:rsidRDefault="00616C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703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A855C8" wp14:editId="20EF9D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F1F621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430695"/>
    <w:multiLevelType w:val="hybridMultilevel"/>
    <w:tmpl w:val="82403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A5C5C"/>
    <w:multiLevelType w:val="hybridMultilevel"/>
    <w:tmpl w:val="23606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CD2717"/>
    <w:multiLevelType w:val="hybridMultilevel"/>
    <w:tmpl w:val="A1584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93110D"/>
    <w:multiLevelType w:val="hybridMultilevel"/>
    <w:tmpl w:val="C4E29A1A"/>
    <w:lvl w:ilvl="0" w:tplc="51FEF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D890" w:themeColor="accent1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2249B"/>
    <w:multiLevelType w:val="hybridMultilevel"/>
    <w:tmpl w:val="25827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40594">
    <w:abstractNumId w:val="9"/>
  </w:num>
  <w:num w:numId="2" w16cid:durableId="558713012">
    <w:abstractNumId w:val="8"/>
  </w:num>
  <w:num w:numId="3" w16cid:durableId="1160657644">
    <w:abstractNumId w:val="7"/>
  </w:num>
  <w:num w:numId="4" w16cid:durableId="1882592238">
    <w:abstractNumId w:val="6"/>
  </w:num>
  <w:num w:numId="5" w16cid:durableId="822745773">
    <w:abstractNumId w:val="12"/>
  </w:num>
  <w:num w:numId="6" w16cid:durableId="544683770">
    <w:abstractNumId w:val="3"/>
  </w:num>
  <w:num w:numId="7" w16cid:durableId="767972246">
    <w:abstractNumId w:val="13"/>
  </w:num>
  <w:num w:numId="8" w16cid:durableId="493304577">
    <w:abstractNumId w:val="2"/>
  </w:num>
  <w:num w:numId="9" w16cid:durableId="1696887057">
    <w:abstractNumId w:val="15"/>
  </w:num>
  <w:num w:numId="10" w16cid:durableId="377171766">
    <w:abstractNumId w:val="5"/>
  </w:num>
  <w:num w:numId="11" w16cid:durableId="1712534649">
    <w:abstractNumId w:val="4"/>
  </w:num>
  <w:num w:numId="12" w16cid:durableId="1619876062">
    <w:abstractNumId w:val="1"/>
  </w:num>
  <w:num w:numId="13" w16cid:durableId="450900841">
    <w:abstractNumId w:val="0"/>
  </w:num>
  <w:num w:numId="14" w16cid:durableId="1254316914">
    <w:abstractNumId w:val="17"/>
  </w:num>
  <w:num w:numId="15" w16cid:durableId="1886671853">
    <w:abstractNumId w:val="10"/>
  </w:num>
  <w:num w:numId="16" w16cid:durableId="1087768411">
    <w:abstractNumId w:val="16"/>
  </w:num>
  <w:num w:numId="17" w16cid:durableId="848370909">
    <w:abstractNumId w:val="11"/>
  </w:num>
  <w:num w:numId="18" w16cid:durableId="9869818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B8"/>
    <w:rsid w:val="000001EF"/>
    <w:rsid w:val="00007322"/>
    <w:rsid w:val="00007728"/>
    <w:rsid w:val="00007BC9"/>
    <w:rsid w:val="00022EB2"/>
    <w:rsid w:val="00024584"/>
    <w:rsid w:val="00024730"/>
    <w:rsid w:val="00051438"/>
    <w:rsid w:val="00055E95"/>
    <w:rsid w:val="0007021F"/>
    <w:rsid w:val="000A7A03"/>
    <w:rsid w:val="000B2BA5"/>
    <w:rsid w:val="000F0055"/>
    <w:rsid w:val="000F2F8C"/>
    <w:rsid w:val="0010006E"/>
    <w:rsid w:val="001045A8"/>
    <w:rsid w:val="00104763"/>
    <w:rsid w:val="00114A91"/>
    <w:rsid w:val="00130734"/>
    <w:rsid w:val="001343A6"/>
    <w:rsid w:val="001427E1"/>
    <w:rsid w:val="00163668"/>
    <w:rsid w:val="00171566"/>
    <w:rsid w:val="00174676"/>
    <w:rsid w:val="001755A8"/>
    <w:rsid w:val="00184014"/>
    <w:rsid w:val="00192008"/>
    <w:rsid w:val="001A687C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6221"/>
    <w:rsid w:val="00294998"/>
    <w:rsid w:val="00297F18"/>
    <w:rsid w:val="002A1945"/>
    <w:rsid w:val="002B2958"/>
    <w:rsid w:val="002B3FC8"/>
    <w:rsid w:val="002D144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1972"/>
    <w:rsid w:val="003A0632"/>
    <w:rsid w:val="003A30E5"/>
    <w:rsid w:val="003A6ADF"/>
    <w:rsid w:val="003B5928"/>
    <w:rsid w:val="003D380F"/>
    <w:rsid w:val="003D6A60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34D8"/>
    <w:rsid w:val="004726BC"/>
    <w:rsid w:val="00474105"/>
    <w:rsid w:val="004766B1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550"/>
    <w:rsid w:val="004E2794"/>
    <w:rsid w:val="00510392"/>
    <w:rsid w:val="00513E2A"/>
    <w:rsid w:val="00534E8C"/>
    <w:rsid w:val="00566A35"/>
    <w:rsid w:val="0056701E"/>
    <w:rsid w:val="005704D7"/>
    <w:rsid w:val="005740D7"/>
    <w:rsid w:val="005960C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2725"/>
    <w:rsid w:val="00616CD6"/>
    <w:rsid w:val="0062312F"/>
    <w:rsid w:val="00625F2C"/>
    <w:rsid w:val="00643706"/>
    <w:rsid w:val="006618E9"/>
    <w:rsid w:val="00663C2D"/>
    <w:rsid w:val="0068194B"/>
    <w:rsid w:val="00692703"/>
    <w:rsid w:val="006A014B"/>
    <w:rsid w:val="006A1962"/>
    <w:rsid w:val="006B5D48"/>
    <w:rsid w:val="006B7D7B"/>
    <w:rsid w:val="006C1A5E"/>
    <w:rsid w:val="006D65FA"/>
    <w:rsid w:val="006D69E2"/>
    <w:rsid w:val="006E1507"/>
    <w:rsid w:val="006E65AF"/>
    <w:rsid w:val="00712D8B"/>
    <w:rsid w:val="007273B7"/>
    <w:rsid w:val="00733E0A"/>
    <w:rsid w:val="00733F17"/>
    <w:rsid w:val="0074403D"/>
    <w:rsid w:val="00746D44"/>
    <w:rsid w:val="007538DC"/>
    <w:rsid w:val="00757803"/>
    <w:rsid w:val="0079206B"/>
    <w:rsid w:val="00796076"/>
    <w:rsid w:val="007A42D9"/>
    <w:rsid w:val="007C0566"/>
    <w:rsid w:val="007C606B"/>
    <w:rsid w:val="007E4F87"/>
    <w:rsid w:val="007E6A61"/>
    <w:rsid w:val="00801140"/>
    <w:rsid w:val="00803404"/>
    <w:rsid w:val="00832855"/>
    <w:rsid w:val="00834955"/>
    <w:rsid w:val="00855B59"/>
    <w:rsid w:val="00860461"/>
    <w:rsid w:val="0086487C"/>
    <w:rsid w:val="00870B20"/>
    <w:rsid w:val="008829F8"/>
    <w:rsid w:val="00885897"/>
    <w:rsid w:val="008A6538"/>
    <w:rsid w:val="008B401A"/>
    <w:rsid w:val="008C7056"/>
    <w:rsid w:val="008F3B14"/>
    <w:rsid w:val="00901899"/>
    <w:rsid w:val="0090344B"/>
    <w:rsid w:val="00905715"/>
    <w:rsid w:val="00910E9D"/>
    <w:rsid w:val="0091321E"/>
    <w:rsid w:val="00913946"/>
    <w:rsid w:val="0092726B"/>
    <w:rsid w:val="009361BA"/>
    <w:rsid w:val="00942DAF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804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1B8"/>
    <w:rsid w:val="00B10EBE"/>
    <w:rsid w:val="00B236F1"/>
    <w:rsid w:val="00B37FAC"/>
    <w:rsid w:val="00B50F99"/>
    <w:rsid w:val="00B51D1B"/>
    <w:rsid w:val="00B540F4"/>
    <w:rsid w:val="00B60FD0"/>
    <w:rsid w:val="00B622DF"/>
    <w:rsid w:val="00B6332A"/>
    <w:rsid w:val="00B81760"/>
    <w:rsid w:val="00B8494C"/>
    <w:rsid w:val="00B95447"/>
    <w:rsid w:val="00BA0D22"/>
    <w:rsid w:val="00BA1546"/>
    <w:rsid w:val="00BB4E51"/>
    <w:rsid w:val="00BD431F"/>
    <w:rsid w:val="00BE423E"/>
    <w:rsid w:val="00BF61AC"/>
    <w:rsid w:val="00C13E9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358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7C0A"/>
    <w:rsid w:val="00DD775F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67BF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A4BEA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38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wal%20Sastr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C59F3355C94565B96DD4A5CEA18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505F-69A0-4990-A117-D2A57C23D879}"/>
      </w:docPartPr>
      <w:docPartBody>
        <w:p w:rsidR="000D5B39" w:rsidRDefault="00333740">
          <w:pPr>
            <w:pStyle w:val="00C59F3355C94565B96DD4A5CEA18600"/>
          </w:pPr>
          <w:r w:rsidRPr="00CF1A49">
            <w:t>Experience</w:t>
          </w:r>
        </w:p>
      </w:docPartBody>
    </w:docPart>
    <w:docPart>
      <w:docPartPr>
        <w:name w:val="3749AC0F2176432394B5492994490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4289F-521D-49CE-9324-16DECE7E349B}"/>
      </w:docPartPr>
      <w:docPartBody>
        <w:p w:rsidR="000D5B39" w:rsidRDefault="00333740">
          <w:pPr>
            <w:pStyle w:val="3749AC0F2176432394B54929944906D6"/>
          </w:pPr>
          <w:r w:rsidRPr="00CF1A49">
            <w:t>Education</w:t>
          </w:r>
        </w:p>
      </w:docPartBody>
    </w:docPart>
    <w:docPart>
      <w:docPartPr>
        <w:name w:val="AAB397529F034CCB8610F0647A8C9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535CB-0F8E-49A7-B8E9-270E180AF277}"/>
      </w:docPartPr>
      <w:docPartBody>
        <w:p w:rsidR="000D5B39" w:rsidRDefault="00333740">
          <w:pPr>
            <w:pStyle w:val="AAB397529F034CCB8610F0647A8C9AA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39"/>
    <w:rsid w:val="000D5B39"/>
    <w:rsid w:val="000F41C8"/>
    <w:rsid w:val="00330D01"/>
    <w:rsid w:val="00333740"/>
    <w:rsid w:val="0033437D"/>
    <w:rsid w:val="007216CC"/>
    <w:rsid w:val="00870A14"/>
    <w:rsid w:val="00B7193F"/>
    <w:rsid w:val="00E7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0C59F3355C94565B96DD4A5CEA18600">
    <w:name w:val="00C59F3355C94565B96DD4A5CEA18600"/>
  </w:style>
  <w:style w:type="character" w:styleId="SubtleReference">
    <w:name w:val="Subtle Reference"/>
    <w:basedOn w:val="DefaultParagraphFont"/>
    <w:uiPriority w:val="10"/>
    <w:qFormat/>
    <w:rsid w:val="00870A14"/>
    <w:rPr>
      <w:b/>
      <w:caps w:val="0"/>
      <w:smallCaps/>
      <w:color w:val="595959" w:themeColor="text1" w:themeTint="A6"/>
    </w:rPr>
  </w:style>
  <w:style w:type="paragraph" w:customStyle="1" w:styleId="3749AC0F2176432394B54929944906D6">
    <w:name w:val="3749AC0F2176432394B54929944906D6"/>
  </w:style>
  <w:style w:type="paragraph" w:customStyle="1" w:styleId="AAB397529F034CCB8610F0647A8C9AAA">
    <w:name w:val="AAB397529F034CCB8610F0647A8C9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2023-03-06T17:50:00Z</dcterms:created>
  <dcterms:modified xsi:type="dcterms:W3CDTF">2023-03-07T07:50:00Z</dcterms:modified>
  <cp:category/>
</cp:coreProperties>
</file>